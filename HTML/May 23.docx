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452BB" w14:textId="77777777" w:rsidR="00D077E9" w:rsidRDefault="00D077E9" w:rsidP="00D70D02">
      <w:r>
        <w:rPr>
          <w:noProof/>
        </w:rPr>
        <w:drawing>
          <wp:anchor distT="0" distB="0" distL="114300" distR="114300" simplePos="0" relativeHeight="251658240" behindDoc="1" locked="0" layoutInCell="1" allowOverlap="1" wp14:anchorId="6DF987AE" wp14:editId="18D71713">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48549AFF" w14:textId="77777777" w:rsidTr="00D077E9">
        <w:trPr>
          <w:trHeight w:val="1894"/>
        </w:trPr>
        <w:tc>
          <w:tcPr>
            <w:tcW w:w="5580" w:type="dxa"/>
            <w:tcBorders>
              <w:top w:val="nil"/>
              <w:left w:val="nil"/>
              <w:bottom w:val="nil"/>
              <w:right w:val="nil"/>
            </w:tcBorders>
          </w:tcPr>
          <w:p w14:paraId="0E86CF04" w14:textId="77777777" w:rsidR="00D077E9" w:rsidRDefault="00D077E9" w:rsidP="00D077E9">
            <w:r>
              <w:rPr>
                <w:noProof/>
              </w:rPr>
              <mc:AlternateContent>
                <mc:Choice Requires="wps">
                  <w:drawing>
                    <wp:inline distT="0" distB="0" distL="0" distR="0" wp14:anchorId="0E9CE6EF" wp14:editId="345406B0">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5B503794" w14:textId="1417F134" w:rsidR="00D077E9" w:rsidRDefault="00E4780A" w:rsidP="00D077E9">
                                  <w:pPr>
                                    <w:pStyle w:val="Title"/>
                                    <w:spacing w:after="0"/>
                                  </w:pPr>
                                  <w:r>
                                    <w:t>HTML</w:t>
                                  </w:r>
                                </w:p>
                                <w:p w14:paraId="758D0272" w14:textId="1C4FB56C" w:rsidR="00E4780A" w:rsidRPr="00D86945" w:rsidRDefault="00E4780A" w:rsidP="00D077E9">
                                  <w:pPr>
                                    <w:pStyle w:val="Title"/>
                                    <w:spacing w:after="0"/>
                                  </w:pPr>
                                  <w: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E9CE6EF"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5B503794" w14:textId="1417F134" w:rsidR="00D077E9" w:rsidRDefault="00E4780A" w:rsidP="00D077E9">
                            <w:pPr>
                              <w:pStyle w:val="Title"/>
                              <w:spacing w:after="0"/>
                            </w:pPr>
                            <w:r>
                              <w:t>HTML</w:t>
                            </w:r>
                          </w:p>
                          <w:p w14:paraId="758D0272" w14:textId="1C4FB56C" w:rsidR="00E4780A" w:rsidRPr="00D86945" w:rsidRDefault="00E4780A" w:rsidP="00D077E9">
                            <w:pPr>
                              <w:pStyle w:val="Title"/>
                              <w:spacing w:after="0"/>
                            </w:pPr>
                            <w:r>
                              <w:t>2022</w:t>
                            </w:r>
                          </w:p>
                        </w:txbxContent>
                      </v:textbox>
                      <w10:anchorlock/>
                    </v:shape>
                  </w:pict>
                </mc:Fallback>
              </mc:AlternateContent>
            </w:r>
          </w:p>
          <w:p w14:paraId="64C08253" w14:textId="77777777" w:rsidR="00D077E9" w:rsidRDefault="00D077E9" w:rsidP="00D077E9">
            <w:r>
              <w:rPr>
                <w:noProof/>
              </w:rPr>
              <mc:AlternateContent>
                <mc:Choice Requires="wps">
                  <w:drawing>
                    <wp:inline distT="0" distB="0" distL="0" distR="0" wp14:anchorId="169159B1" wp14:editId="612AA747">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E6BB55E"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3495B1BD" w14:textId="77777777" w:rsidTr="00D077E9">
        <w:trPr>
          <w:trHeight w:val="7636"/>
        </w:trPr>
        <w:tc>
          <w:tcPr>
            <w:tcW w:w="5580" w:type="dxa"/>
            <w:tcBorders>
              <w:top w:val="nil"/>
              <w:left w:val="nil"/>
              <w:bottom w:val="nil"/>
              <w:right w:val="nil"/>
            </w:tcBorders>
          </w:tcPr>
          <w:p w14:paraId="70CAF13D" w14:textId="77777777" w:rsidR="00D077E9" w:rsidRDefault="00D077E9" w:rsidP="00D077E9">
            <w:pPr>
              <w:rPr>
                <w:noProof/>
              </w:rPr>
            </w:pPr>
          </w:p>
        </w:tc>
      </w:tr>
      <w:tr w:rsidR="00D077E9" w14:paraId="3CFE3C0C" w14:textId="77777777" w:rsidTr="00D077E9">
        <w:trPr>
          <w:trHeight w:val="2171"/>
        </w:trPr>
        <w:tc>
          <w:tcPr>
            <w:tcW w:w="5580" w:type="dxa"/>
            <w:tcBorders>
              <w:top w:val="nil"/>
              <w:left w:val="nil"/>
              <w:bottom w:val="nil"/>
              <w:right w:val="nil"/>
            </w:tcBorders>
          </w:tcPr>
          <w:sdt>
            <w:sdtPr>
              <w:id w:val="1080870105"/>
              <w:placeholder>
                <w:docPart w:val="5DDC786B20884870B27EA18096B6256D"/>
              </w:placeholder>
              <w15:appearance w15:val="hidden"/>
            </w:sdtPr>
            <w:sdtEndPr/>
            <w:sdtContent>
              <w:p w14:paraId="6DD06DCF" w14:textId="1B3CF68C"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5F63ED">
                  <w:rPr>
                    <w:rStyle w:val="SubtitleChar"/>
                    <w:b w:val="0"/>
                    <w:noProof/>
                  </w:rPr>
                  <w:t>May 23</w:t>
                </w:r>
                <w:r w:rsidRPr="00D86945">
                  <w:rPr>
                    <w:rStyle w:val="SubtitleChar"/>
                    <w:b w:val="0"/>
                  </w:rPr>
                  <w:fldChar w:fldCharType="end"/>
                </w:r>
              </w:p>
            </w:sdtContent>
          </w:sdt>
          <w:p w14:paraId="70118958"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3C602FAD" wp14:editId="5111D45E">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379D8E6"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6BCEEB94" w14:textId="77777777" w:rsidR="00D077E9" w:rsidRDefault="00D077E9" w:rsidP="00D077E9">
            <w:pPr>
              <w:rPr>
                <w:noProof/>
                <w:sz w:val="10"/>
                <w:szCs w:val="10"/>
              </w:rPr>
            </w:pPr>
          </w:p>
          <w:p w14:paraId="7C307B48" w14:textId="77777777" w:rsidR="00D077E9" w:rsidRDefault="00D077E9" w:rsidP="00D077E9">
            <w:pPr>
              <w:rPr>
                <w:noProof/>
                <w:sz w:val="10"/>
                <w:szCs w:val="10"/>
              </w:rPr>
            </w:pPr>
          </w:p>
          <w:p w14:paraId="6599166D" w14:textId="5640D9CC" w:rsidR="00D077E9" w:rsidRPr="00D86945" w:rsidRDefault="00E4780A" w:rsidP="00E4780A">
            <w:pPr>
              <w:rPr>
                <w:noProof/>
                <w:sz w:val="10"/>
                <w:szCs w:val="10"/>
              </w:rPr>
            </w:pPr>
            <w:proofErr w:type="spellStart"/>
            <w:r>
              <w:t>Hawana</w:t>
            </w:r>
            <w:proofErr w:type="spellEnd"/>
            <w:r>
              <w:t xml:space="preserve"> Tamang</w:t>
            </w:r>
          </w:p>
        </w:tc>
      </w:tr>
    </w:tbl>
    <w:p w14:paraId="00527A25" w14:textId="0118E24F" w:rsidR="00D077E9" w:rsidRDefault="00D077E9">
      <w:pPr>
        <w:spacing w:after="200"/>
      </w:pPr>
      <w:r>
        <w:rPr>
          <w:noProof/>
        </w:rPr>
        <mc:AlternateContent>
          <mc:Choice Requires="wps">
            <w:drawing>
              <wp:anchor distT="0" distB="0" distL="114300" distR="114300" simplePos="0" relativeHeight="251659264" behindDoc="1" locked="0" layoutInCell="1" allowOverlap="1" wp14:anchorId="1F7DBDA5" wp14:editId="32AEA620">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8FA74"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18060E75" wp14:editId="3B65695C">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8E4A54"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br w:type="page"/>
      </w:r>
    </w:p>
    <w:p w14:paraId="043B31FE" w14:textId="5955AFCE" w:rsidR="0087605E" w:rsidRDefault="00E4780A" w:rsidP="00E4780A">
      <w:pPr>
        <w:pStyle w:val="Title"/>
      </w:pPr>
      <w:r>
        <w:lastRenderedPageBreak/>
        <w:t>HTML</w:t>
      </w:r>
    </w:p>
    <w:p w14:paraId="47464AC7" w14:textId="6B9C5861" w:rsidR="00E4780A" w:rsidRDefault="00FE296B" w:rsidP="00E4780A">
      <w:pPr>
        <w:pStyle w:val="Heading2"/>
        <w:numPr>
          <w:ilvl w:val="0"/>
          <w:numId w:val="1"/>
        </w:numPr>
      </w:pPr>
      <w:r>
        <w:t>HTML (</w:t>
      </w:r>
      <w:r w:rsidR="00E4780A">
        <w:t>Hypertext Markup Language) is a markup language which is used to create web pages. It was invented by Tim Berners-Lee in around 1989 and 1990.HTML is based on previous language called SGML which stands for ‘Standard Generalized Markup Language’.</w:t>
      </w:r>
    </w:p>
    <w:p w14:paraId="5203D338" w14:textId="29A50C11" w:rsidR="00E4780A" w:rsidRDefault="00E4780A" w:rsidP="00E4780A">
      <w:pPr>
        <w:pStyle w:val="Heading2"/>
        <w:numPr>
          <w:ilvl w:val="0"/>
          <w:numId w:val="1"/>
        </w:numPr>
      </w:pPr>
      <w:r>
        <w:t xml:space="preserve">It allows the web page to contain headings, paragraphs, lines, tables, order and unordered lists etc. It also allows images and objects to embedded in the web page and create interactive forms. It is written in the form of HTML tags surrounded by angle </w:t>
      </w:r>
      <w:r w:rsidR="00FE296B">
        <w:t>brackets (</w:t>
      </w:r>
      <w:r>
        <w:t>&lt;&gt;)</w:t>
      </w:r>
      <w:r w:rsidR="00193864">
        <w:t xml:space="preserve">. It can also load the scripting language such as </w:t>
      </w:r>
      <w:proofErr w:type="spellStart"/>
      <w:r w:rsidR="00193864">
        <w:t>javascript</w:t>
      </w:r>
      <w:proofErr w:type="spellEnd"/>
      <w:r w:rsidR="00193864">
        <w:t xml:space="preserve"> or </w:t>
      </w:r>
      <w:proofErr w:type="spellStart"/>
      <w:r w:rsidR="00193864">
        <w:t>vbscript</w:t>
      </w:r>
      <w:proofErr w:type="spellEnd"/>
      <w:r w:rsidR="00193864">
        <w:t xml:space="preserve"> to make the webpage interactive. HTML can also be used to include cascading style sheets to define the appearance and layout of text and other material.</w:t>
      </w:r>
    </w:p>
    <w:p w14:paraId="4269038E" w14:textId="7C586A46" w:rsidR="00193864" w:rsidRDefault="00193864" w:rsidP="00FE296B">
      <w:pPr>
        <w:pStyle w:val="Heading2"/>
        <w:numPr>
          <w:ilvl w:val="0"/>
          <w:numId w:val="1"/>
        </w:numPr>
      </w:pPr>
      <w:r>
        <w:t xml:space="preserve">HTML is not really anything more than plain text. For this reason, we do not need any special editor or compiler to create the HTML files. In fact, we can create all of the HTML files with the simplest of text editors such as </w:t>
      </w:r>
      <w:r w:rsidR="00FE296B">
        <w:t>Notepad, sublime</w:t>
      </w:r>
      <w:r>
        <w:t xml:space="preserve"> text, etc.</w:t>
      </w:r>
    </w:p>
    <w:p w14:paraId="36458FCC" w14:textId="5551D8BA" w:rsidR="00FE296B" w:rsidRDefault="00FE296B" w:rsidP="00FE296B">
      <w:pPr>
        <w:pStyle w:val="Heading2"/>
        <w:numPr>
          <w:ilvl w:val="0"/>
          <w:numId w:val="1"/>
        </w:numPr>
      </w:pPr>
      <w:r>
        <w:t>Basics of HTML is easy to learn and use. However, we can use a simple tool like Microsoft FrontPage which reduces the need to remember and type in HTML Tags.</w:t>
      </w:r>
    </w:p>
    <w:p w14:paraId="3FF43AC7" w14:textId="177FAAA7" w:rsidR="00FE296B" w:rsidRDefault="00FE296B" w:rsidP="00FE296B"/>
    <w:p w14:paraId="17C291A7" w14:textId="1E5A6400" w:rsidR="00FE296B" w:rsidRDefault="00FE296B" w:rsidP="00FE296B"/>
    <w:p w14:paraId="0CBB0D8C" w14:textId="7F037A83" w:rsidR="00FE296B" w:rsidRDefault="00FE296B" w:rsidP="00FE296B"/>
    <w:p w14:paraId="437FFECF" w14:textId="205F118F" w:rsidR="00FE296B" w:rsidRDefault="00FE296B" w:rsidP="00FE296B"/>
    <w:p w14:paraId="7A3163ED" w14:textId="53D37827" w:rsidR="00FE296B" w:rsidRDefault="00FE296B" w:rsidP="00FE296B"/>
    <w:p w14:paraId="72B55026" w14:textId="18E989F9" w:rsidR="00FE296B" w:rsidRDefault="00FE296B" w:rsidP="00FE296B">
      <w:pPr>
        <w:pStyle w:val="Heading1"/>
      </w:pPr>
      <w:r>
        <w:lastRenderedPageBreak/>
        <w:t>Basic Tags in HTML</w:t>
      </w:r>
    </w:p>
    <w:p w14:paraId="525EC543" w14:textId="48AEEDC0" w:rsidR="00FE296B" w:rsidRDefault="00FE296B" w:rsidP="00FE296B">
      <w:pPr>
        <w:pStyle w:val="Heading2"/>
        <w:numPr>
          <w:ilvl w:val="0"/>
          <w:numId w:val="2"/>
        </w:numPr>
      </w:pPr>
      <w:r w:rsidRPr="00FE296B">
        <w:rPr>
          <w:b/>
          <w:bCs/>
        </w:rPr>
        <w:t>HTML Tag:</w:t>
      </w:r>
      <w:r>
        <w:rPr>
          <w:b/>
          <w:bCs/>
        </w:rPr>
        <w:t xml:space="preserve"> </w:t>
      </w:r>
      <w:r>
        <w:t xml:space="preserve">&lt;HTML&gt; is the starting tag. To </w:t>
      </w:r>
      <w:r w:rsidR="009A7534">
        <w:t>delimit (</w:t>
      </w:r>
      <w:r w:rsidR="00602D37">
        <w:t>determine the limit)</w:t>
      </w:r>
      <w:r>
        <w:t xml:space="preserve"> the text insi</w:t>
      </w:r>
      <w:r w:rsidR="00602D37">
        <w:t>de, add a closing tag at the end by adding “</w:t>
      </w:r>
      <w:r w:rsidR="009A7534">
        <w:t>/”</w:t>
      </w:r>
      <w:r w:rsidR="00602D37">
        <w:t xml:space="preserve"> to the starting tag i.e. &lt;/HTML</w:t>
      </w:r>
      <w:proofErr w:type="gramStart"/>
      <w:r w:rsidR="00602D37">
        <w:t>&gt;(</w:t>
      </w:r>
      <w:proofErr w:type="gramEnd"/>
      <w:r w:rsidR="00602D37">
        <w:t>ending tag). Most but not all tags have a closing tag. It is necessary to write the code for an HTML page between &lt;HTML&gt; and &lt;/HTML&gt;. Opening tag &lt;HTML&gt; means telling browser that ‘this is the start of an HTML document’ and &lt;/HTML&gt; means ‘this is the end of a</w:t>
      </w:r>
      <w:r w:rsidR="009A7534">
        <w:t>n HTML document’. Every HTML document is segregated into HEAD and BODY. The information about the document is kept within &lt;HEAD&gt; tag. The BODY contains the page content.</w:t>
      </w:r>
    </w:p>
    <w:p w14:paraId="35D694B6" w14:textId="1AB11C9F" w:rsidR="009A7534" w:rsidRDefault="009A7534" w:rsidP="009A7534">
      <w:pPr>
        <w:pStyle w:val="Heading2"/>
        <w:numPr>
          <w:ilvl w:val="0"/>
          <w:numId w:val="2"/>
        </w:numPr>
      </w:pPr>
      <w:r w:rsidRPr="009A7534">
        <w:rPr>
          <w:b/>
          <w:bCs/>
        </w:rPr>
        <w:t>HEAD and TITLE T</w:t>
      </w:r>
      <w:r w:rsidR="00F03FE5">
        <w:rPr>
          <w:b/>
          <w:bCs/>
        </w:rPr>
        <w:t>ag</w:t>
      </w:r>
      <w:r w:rsidRPr="009A7534">
        <w:rPr>
          <w:b/>
          <w:bCs/>
        </w:rPr>
        <w:t>:</w:t>
      </w:r>
      <w:r>
        <w:t xml:space="preserve"> The heading tags are used to display headings on the</w:t>
      </w:r>
      <w:r w:rsidR="00467BDE">
        <w:t xml:space="preserve"> web pages in various sites. These tags can be used to provide main and sub-heading</w:t>
      </w:r>
      <w:r w:rsidR="00350A5C">
        <w:t>s. HTML document supports six levels of heading tags &lt;H1&gt; to &lt;H6&gt;, &lt;H1&gt; being the largest and &lt;H6&gt; the smallest in the size. &lt;TITLE&gt; tag is used for the title of the website you are developing the</w:t>
      </w:r>
      <w:r w:rsidR="00F03FE5">
        <w:t xml:space="preserve"> content kept inside the TITLE tag is popped up in the website Tab.</w:t>
      </w:r>
    </w:p>
    <w:p w14:paraId="496F28A1" w14:textId="4DF5F757" w:rsidR="00F03FE5" w:rsidRPr="00F03FE5" w:rsidRDefault="00F03FE5" w:rsidP="00F03FE5">
      <w:pPr>
        <w:pStyle w:val="Heading2"/>
        <w:numPr>
          <w:ilvl w:val="0"/>
          <w:numId w:val="2"/>
        </w:numPr>
      </w:pPr>
      <w:r>
        <w:rPr>
          <w:b/>
          <w:bCs/>
        </w:rPr>
        <w:t xml:space="preserve">BODY Tag: </w:t>
      </w:r>
      <w:r>
        <w:t xml:space="preserve"> All the content to be displayed on the</w:t>
      </w:r>
      <w:r w:rsidR="009D0376">
        <w:t xml:space="preserve"> web pages has to be written within the body tag. So, </w:t>
      </w:r>
      <w:r w:rsidR="00F71869">
        <w:t>whether text, headings, textbox,</w:t>
      </w:r>
      <w:r w:rsidR="00795FDB">
        <w:t xml:space="preserve"> checkbox or any other possible content, everything displayed mu</w:t>
      </w:r>
      <w:r w:rsidR="00727B9B">
        <w:t>st be kept in the BODY tag. Whenever the document is changed</w:t>
      </w:r>
      <w:r w:rsidR="00AE2C94">
        <w:t>, just save it and hit the RELOAD/REFRESH button on the</w:t>
      </w:r>
      <w:r w:rsidR="00F93E2E">
        <w:t xml:space="preserve"> browser. </w:t>
      </w:r>
    </w:p>
    <w:p w14:paraId="2A4E1FFC" w14:textId="77777777" w:rsidR="00FE296B" w:rsidRPr="00FE296B" w:rsidRDefault="00FE296B" w:rsidP="00FE296B"/>
    <w:sectPr w:rsidR="00FE296B" w:rsidRPr="00FE296B" w:rsidSect="00DF027C">
      <w:headerReference w:type="default" r:id="rId8"/>
      <w:footerReference w:type="default" r:id="rId9"/>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1EBFC" w14:textId="77777777" w:rsidR="00E4780A" w:rsidRDefault="00E4780A">
      <w:r>
        <w:separator/>
      </w:r>
    </w:p>
    <w:p w14:paraId="4846F4E5" w14:textId="77777777" w:rsidR="00E4780A" w:rsidRDefault="00E4780A"/>
  </w:endnote>
  <w:endnote w:type="continuationSeparator" w:id="0">
    <w:p w14:paraId="2741708A" w14:textId="77777777" w:rsidR="00E4780A" w:rsidRDefault="00E4780A">
      <w:r>
        <w:continuationSeparator/>
      </w:r>
    </w:p>
    <w:p w14:paraId="14872D43" w14:textId="77777777" w:rsidR="00E4780A" w:rsidRDefault="00E478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4A477979"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330C03FB"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EB4BE" w14:textId="77777777" w:rsidR="00E4780A" w:rsidRDefault="00E4780A">
      <w:r>
        <w:separator/>
      </w:r>
    </w:p>
    <w:p w14:paraId="7298B92F" w14:textId="77777777" w:rsidR="00E4780A" w:rsidRDefault="00E4780A"/>
  </w:footnote>
  <w:footnote w:type="continuationSeparator" w:id="0">
    <w:p w14:paraId="2C99944D" w14:textId="77777777" w:rsidR="00E4780A" w:rsidRDefault="00E4780A">
      <w:r>
        <w:continuationSeparator/>
      </w:r>
    </w:p>
    <w:p w14:paraId="1ADB28A3" w14:textId="77777777" w:rsidR="00E4780A" w:rsidRDefault="00E478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57260E77" w14:textId="77777777" w:rsidTr="00D077E9">
      <w:trPr>
        <w:trHeight w:val="978"/>
      </w:trPr>
      <w:tc>
        <w:tcPr>
          <w:tcW w:w="9990" w:type="dxa"/>
          <w:tcBorders>
            <w:top w:val="nil"/>
            <w:left w:val="nil"/>
            <w:bottom w:val="single" w:sz="36" w:space="0" w:color="34ABA2" w:themeColor="accent3"/>
            <w:right w:val="nil"/>
          </w:tcBorders>
        </w:tcPr>
        <w:p w14:paraId="4EC42E03" w14:textId="77777777" w:rsidR="00D077E9" w:rsidRDefault="00D077E9">
          <w:pPr>
            <w:pStyle w:val="Header"/>
          </w:pPr>
        </w:p>
      </w:tc>
    </w:tr>
  </w:tbl>
  <w:p w14:paraId="6A05E237"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44256"/>
    <w:multiLevelType w:val="hybridMultilevel"/>
    <w:tmpl w:val="CDFCB2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683E0D"/>
    <w:multiLevelType w:val="hybridMultilevel"/>
    <w:tmpl w:val="D7544E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4140821">
    <w:abstractNumId w:val="0"/>
  </w:num>
  <w:num w:numId="2" w16cid:durableId="2019309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80A"/>
    <w:rsid w:val="0002482E"/>
    <w:rsid w:val="00050324"/>
    <w:rsid w:val="000A0150"/>
    <w:rsid w:val="000E63C9"/>
    <w:rsid w:val="00130E9D"/>
    <w:rsid w:val="00150A6D"/>
    <w:rsid w:val="00185B35"/>
    <w:rsid w:val="00193864"/>
    <w:rsid w:val="001F2BC8"/>
    <w:rsid w:val="001F5F6B"/>
    <w:rsid w:val="00243EBC"/>
    <w:rsid w:val="00246A35"/>
    <w:rsid w:val="00284348"/>
    <w:rsid w:val="002F51F5"/>
    <w:rsid w:val="00303980"/>
    <w:rsid w:val="00312137"/>
    <w:rsid w:val="00330359"/>
    <w:rsid w:val="00333F21"/>
    <w:rsid w:val="0033762F"/>
    <w:rsid w:val="00350A5C"/>
    <w:rsid w:val="00366C7E"/>
    <w:rsid w:val="00384EA3"/>
    <w:rsid w:val="003A25A2"/>
    <w:rsid w:val="003A39A1"/>
    <w:rsid w:val="003C2191"/>
    <w:rsid w:val="003D3863"/>
    <w:rsid w:val="004110DE"/>
    <w:rsid w:val="00437EB9"/>
    <w:rsid w:val="0044085A"/>
    <w:rsid w:val="00467BDE"/>
    <w:rsid w:val="004B21A5"/>
    <w:rsid w:val="005037F0"/>
    <w:rsid w:val="00516A86"/>
    <w:rsid w:val="005275F6"/>
    <w:rsid w:val="00572102"/>
    <w:rsid w:val="005F1BB0"/>
    <w:rsid w:val="005F63ED"/>
    <w:rsid w:val="00602D37"/>
    <w:rsid w:val="00656C4D"/>
    <w:rsid w:val="006E5716"/>
    <w:rsid w:val="00727B9B"/>
    <w:rsid w:val="007302B3"/>
    <w:rsid w:val="00730733"/>
    <w:rsid w:val="00730E3A"/>
    <w:rsid w:val="00736AAF"/>
    <w:rsid w:val="00765B2A"/>
    <w:rsid w:val="00783A34"/>
    <w:rsid w:val="00795FDB"/>
    <w:rsid w:val="007C6B52"/>
    <w:rsid w:val="007D16C5"/>
    <w:rsid w:val="00862FE4"/>
    <w:rsid w:val="0086389A"/>
    <w:rsid w:val="0087605E"/>
    <w:rsid w:val="008B1FEE"/>
    <w:rsid w:val="00903C32"/>
    <w:rsid w:val="00916B16"/>
    <w:rsid w:val="009173B9"/>
    <w:rsid w:val="0093335D"/>
    <w:rsid w:val="0093613E"/>
    <w:rsid w:val="00943026"/>
    <w:rsid w:val="00966B81"/>
    <w:rsid w:val="009A7534"/>
    <w:rsid w:val="009C7720"/>
    <w:rsid w:val="009D0376"/>
    <w:rsid w:val="00A23AFA"/>
    <w:rsid w:val="00A31B3E"/>
    <w:rsid w:val="00A532F3"/>
    <w:rsid w:val="00A8489E"/>
    <w:rsid w:val="00AC29F3"/>
    <w:rsid w:val="00AE2C94"/>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4780A"/>
    <w:rsid w:val="00E620B0"/>
    <w:rsid w:val="00E81B40"/>
    <w:rsid w:val="00EF555B"/>
    <w:rsid w:val="00F027BB"/>
    <w:rsid w:val="00F03FE5"/>
    <w:rsid w:val="00F11DCF"/>
    <w:rsid w:val="00F162EA"/>
    <w:rsid w:val="00F52D27"/>
    <w:rsid w:val="00F71869"/>
    <w:rsid w:val="00F83527"/>
    <w:rsid w:val="00F93E2E"/>
    <w:rsid w:val="00FD583F"/>
    <w:rsid w:val="00FD7488"/>
    <w:rsid w:val="00FE296B"/>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36100"/>
  <w15:docId w15:val="{5BBEAFA4-7F8D-4EAD-B82A-09D6E8E1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Microsoft\Office\16.0\DTS\en-US%7bC704EB35-BF75-4889-BBB3-D35EF3B6DC81%7d\%7b478AC65F-B476-4FDC-BDB2-8EA0D8526176%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DC786B20884870B27EA18096B6256D"/>
        <w:category>
          <w:name w:val="General"/>
          <w:gallery w:val="placeholder"/>
        </w:category>
        <w:types>
          <w:type w:val="bbPlcHdr"/>
        </w:types>
        <w:behaviors>
          <w:behavior w:val="content"/>
        </w:behaviors>
        <w:guid w:val="{0C1D99C2-C433-40C3-BC54-1DB912495F6D}"/>
      </w:docPartPr>
      <w:docPartBody>
        <w:p w:rsidR="00BF3449" w:rsidRDefault="00BF3449">
          <w:pPr>
            <w:pStyle w:val="5DDC786B20884870B27EA18096B6256D"/>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May 23</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449"/>
    <w:rsid w:val="00BF3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5DDC786B20884870B27EA18096B6256D">
    <w:name w:val="5DDC786B20884870B27EA18096B625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{478AC65F-B476-4FDC-BDB2-8EA0D8526176}tf16392850_win32</Template>
  <TotalTime>183</TotalTime>
  <Pages>3</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keywords/>
  <cp:lastModifiedBy>Hawana Tamang</cp:lastModifiedBy>
  <cp:revision>10</cp:revision>
  <cp:lastPrinted>2006-08-01T17:47:00Z</cp:lastPrinted>
  <dcterms:created xsi:type="dcterms:W3CDTF">2022-05-23T05:27:00Z</dcterms:created>
  <dcterms:modified xsi:type="dcterms:W3CDTF">2022-05-23T10:23:00Z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